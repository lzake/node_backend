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A7037" w14:textId="77777777" w:rsidR="00EA0239" w:rsidRPr="00E869DC" w:rsidRDefault="00E869DC" w:rsidP="00791135">
      <w:pPr>
        <w:pStyle w:val="Heading1"/>
        <w:ind w:left="-270" w:right="-720" w:hanging="450"/>
        <w:rPr>
          <w:sz w:val="24"/>
          <w:szCs w:val="24"/>
        </w:rPr>
      </w:pPr>
      <w:r w:rsidRPr="00E869DC">
        <w:rPr>
          <w:sz w:val="24"/>
          <w:szCs w:val="24"/>
        </w:rPr>
        <w:t>NODE.js</w:t>
      </w:r>
    </w:p>
    <w:p w14:paraId="245FAEA5" w14:textId="77777777" w:rsidR="00EA0239" w:rsidRDefault="00E869DC" w:rsidP="00791135">
      <w:pPr>
        <w:pStyle w:val="Heading2"/>
        <w:ind w:left="-270" w:right="-720" w:hanging="450"/>
      </w:pPr>
      <w:r>
        <w:t>History</w:t>
      </w:r>
    </w:p>
    <w:p w14:paraId="05BBC06B" w14:textId="77777777" w:rsidR="00E869DC" w:rsidRDefault="00E869DC" w:rsidP="00791135">
      <w:pPr>
        <w:pStyle w:val="ListParagraph"/>
        <w:numPr>
          <w:ilvl w:val="0"/>
          <w:numId w:val="5"/>
        </w:numPr>
        <w:ind w:left="-270" w:right="-720" w:hanging="450"/>
      </w:pPr>
      <w:r>
        <w:t>2009 – node.js created</w:t>
      </w:r>
    </w:p>
    <w:p w14:paraId="0ED17F7F" w14:textId="77777777" w:rsidR="00E869DC" w:rsidRDefault="00E869DC" w:rsidP="00791135">
      <w:pPr>
        <w:pStyle w:val="ListParagraph"/>
        <w:numPr>
          <w:ilvl w:val="0"/>
          <w:numId w:val="5"/>
        </w:numPr>
        <w:ind w:left="-270" w:right="-720" w:hanging="450"/>
      </w:pPr>
      <w:r>
        <w:t>2011 – NPM node packaging manager system created</w:t>
      </w:r>
    </w:p>
    <w:p w14:paraId="1614EE93" w14:textId="77777777" w:rsidR="00E869DC" w:rsidRDefault="00E869DC" w:rsidP="00791135">
      <w:pPr>
        <w:pStyle w:val="ListParagraph"/>
        <w:numPr>
          <w:ilvl w:val="0"/>
          <w:numId w:val="5"/>
        </w:numPr>
        <w:ind w:left="-270" w:right="-720" w:hanging="450"/>
      </w:pPr>
      <w:r>
        <w:t>2014 – io.js created to keep node ‘free’</w:t>
      </w:r>
    </w:p>
    <w:p w14:paraId="3C114329" w14:textId="4C8485B0" w:rsidR="00E869DC" w:rsidRDefault="00791135" w:rsidP="00791135">
      <w:pPr>
        <w:pStyle w:val="ListParagraph"/>
        <w:numPr>
          <w:ilvl w:val="0"/>
          <w:numId w:val="5"/>
        </w:numPr>
        <w:ind w:left="-270" w:right="-720" w:hanging="450"/>
      </w:pPr>
      <w:r>
        <w:t>sept</w:t>
      </w:r>
      <w:r w:rsidR="00E869DC">
        <w:t xml:space="preserve"> 14, 2015 – Node.js .0 released, signaling a free market</w:t>
      </w:r>
      <w:bookmarkStart w:id="0" w:name="_GoBack"/>
      <w:bookmarkEnd w:id="0"/>
    </w:p>
    <w:p w14:paraId="7D4A59DA" w14:textId="77777777" w:rsidR="00EB1ABD" w:rsidRDefault="00EB1ABD" w:rsidP="00791135">
      <w:pPr>
        <w:ind w:left="-270" w:right="-720" w:hanging="450"/>
      </w:pPr>
      <w:r>
        <w:t>Apache pre-node</w:t>
      </w:r>
    </w:p>
    <w:p w14:paraId="2865F7DC" w14:textId="77777777" w:rsidR="00EB1ABD" w:rsidRDefault="00EB1ABD" w:rsidP="00791135">
      <w:pPr>
        <w:pStyle w:val="ListParagraph"/>
        <w:numPr>
          <w:ilvl w:val="0"/>
          <w:numId w:val="6"/>
        </w:numPr>
        <w:ind w:left="-270" w:right="-720" w:hanging="450"/>
      </w:pPr>
      <w:r>
        <w:t>single thread system- order food, waiter waits for chef to make, no water ordered or delivered</w:t>
      </w:r>
    </w:p>
    <w:p w14:paraId="6AE2698B" w14:textId="77777777" w:rsidR="00EB1ABD" w:rsidRDefault="00EB1ABD" w:rsidP="00791135">
      <w:pPr>
        <w:pStyle w:val="ListParagraph"/>
        <w:numPr>
          <w:ilvl w:val="1"/>
          <w:numId w:val="6"/>
        </w:numPr>
        <w:ind w:left="-270" w:right="-720" w:hanging="450"/>
      </w:pPr>
      <w:r>
        <w:t>Manager fires waiter because they aren’t needed anymore</w:t>
      </w:r>
    </w:p>
    <w:p w14:paraId="0AF7E34C" w14:textId="77777777" w:rsidR="00EB1ABD" w:rsidRDefault="00EB1ABD" w:rsidP="00791135">
      <w:pPr>
        <w:pStyle w:val="ListParagraph"/>
        <w:numPr>
          <w:ilvl w:val="0"/>
          <w:numId w:val="6"/>
        </w:numPr>
        <w:ind w:left="-270" w:right="-720" w:hanging="450"/>
      </w:pPr>
      <w:r>
        <w:t>every guest has own waiter</w:t>
      </w:r>
    </w:p>
    <w:p w14:paraId="62D7A05E" w14:textId="77777777" w:rsidR="00EB1ABD" w:rsidRDefault="00EB1ABD" w:rsidP="00791135">
      <w:pPr>
        <w:ind w:left="-270" w:right="-720" w:hanging="450"/>
      </w:pPr>
      <w:r>
        <w:t>Node.JS</w:t>
      </w:r>
    </w:p>
    <w:p w14:paraId="0530141D" w14:textId="77777777" w:rsidR="00EB1ABD" w:rsidRDefault="00EB1ABD" w:rsidP="00791135">
      <w:pPr>
        <w:pStyle w:val="ListParagraph"/>
        <w:numPr>
          <w:ilvl w:val="0"/>
          <w:numId w:val="7"/>
        </w:numPr>
        <w:ind w:left="-270" w:right="-720" w:hanging="450"/>
      </w:pPr>
      <w:r>
        <w:t>one waiter for everyone</w:t>
      </w:r>
    </w:p>
    <w:p w14:paraId="20804779" w14:textId="77777777" w:rsidR="00EB1ABD" w:rsidRDefault="00EB1ABD" w:rsidP="00791135">
      <w:pPr>
        <w:pStyle w:val="ListParagraph"/>
        <w:numPr>
          <w:ilvl w:val="1"/>
          <w:numId w:val="7"/>
        </w:numPr>
        <w:ind w:left="-270" w:right="-720" w:hanging="450"/>
      </w:pPr>
      <w:r>
        <w:t>waiter doesn’t wait for chef to be done</w:t>
      </w:r>
    </w:p>
    <w:p w14:paraId="7442A381" w14:textId="77777777" w:rsidR="00EB1ABD" w:rsidRDefault="00EB1ABD" w:rsidP="00791135">
      <w:pPr>
        <w:pStyle w:val="ListParagraph"/>
        <w:numPr>
          <w:ilvl w:val="0"/>
          <w:numId w:val="7"/>
        </w:numPr>
        <w:ind w:left="-270" w:right="-720" w:hanging="450"/>
      </w:pPr>
      <w:r>
        <w:t>delivers tasks in order placed</w:t>
      </w:r>
    </w:p>
    <w:p w14:paraId="3B876EB2" w14:textId="77777777" w:rsidR="00EB1ABD" w:rsidRDefault="00EB1ABD" w:rsidP="00791135">
      <w:pPr>
        <w:pStyle w:val="ListParagraph"/>
        <w:numPr>
          <w:ilvl w:val="0"/>
          <w:numId w:val="7"/>
        </w:numPr>
        <w:ind w:left="-270" w:right="-720" w:hanging="450"/>
      </w:pPr>
      <w:proofErr w:type="gramStart"/>
      <w:r>
        <w:rPr>
          <w:b/>
        </w:rPr>
        <w:t>NON BLOCKING</w:t>
      </w:r>
      <w:proofErr w:type="gramEnd"/>
      <w:r>
        <w:rPr>
          <w:b/>
        </w:rPr>
        <w:t xml:space="preserve"> EVENT DRIVEN IO- </w:t>
      </w:r>
      <w:r>
        <w:t>single thread that will respond to events in order that they are raised</w:t>
      </w:r>
    </w:p>
    <w:p w14:paraId="55AE6C9E" w14:textId="77777777" w:rsidR="00EB1ABD" w:rsidRDefault="00EB1ABD" w:rsidP="00791135">
      <w:pPr>
        <w:pStyle w:val="ListParagraph"/>
        <w:numPr>
          <w:ilvl w:val="1"/>
          <w:numId w:val="7"/>
        </w:numPr>
        <w:ind w:left="-270" w:right="-720" w:hanging="450"/>
      </w:pPr>
      <w:r>
        <w:t xml:space="preserve">Works </w:t>
      </w:r>
      <w:r>
        <w:rPr>
          <w:b/>
        </w:rPr>
        <w:t>async</w:t>
      </w:r>
      <w:r w:rsidRPr="00EB1ABD">
        <w:t>hronously</w:t>
      </w:r>
      <w:r>
        <w:t>- does not have to wait for resources to finish what they are doing, before doing something else – “drop off”</w:t>
      </w:r>
    </w:p>
    <w:p w14:paraId="1F89CDF4" w14:textId="77777777" w:rsidR="009C0A1D" w:rsidRDefault="009C0A1D" w:rsidP="00791135">
      <w:pPr>
        <w:ind w:left="-270" w:right="-720" w:hanging="450"/>
        <w:rPr>
          <w:b/>
        </w:rPr>
      </w:pPr>
      <w:r>
        <w:t xml:space="preserve">I current run </w:t>
      </w:r>
      <w:r w:rsidRPr="009C0A1D">
        <w:rPr>
          <w:b/>
        </w:rPr>
        <w:t>node.js 8.4</w:t>
      </w:r>
    </w:p>
    <w:p w14:paraId="04AEDA58" w14:textId="77777777" w:rsidR="009C0A1D" w:rsidRDefault="0009607D" w:rsidP="00791135">
      <w:pPr>
        <w:ind w:left="-270" w:right="-720" w:hanging="450"/>
      </w:pPr>
      <w:r>
        <w:t>run node.js files in terminal with</w:t>
      </w:r>
    </w:p>
    <w:p w14:paraId="42FB0722" w14:textId="77777777" w:rsidR="0009607D" w:rsidRDefault="0009607D" w:rsidP="00791135">
      <w:pPr>
        <w:pStyle w:val="ListParagraph"/>
        <w:numPr>
          <w:ilvl w:val="0"/>
          <w:numId w:val="8"/>
        </w:numPr>
        <w:ind w:left="-270" w:right="-720" w:hanging="450"/>
      </w:pPr>
      <w:r>
        <w:t>$ node (filename).</w:t>
      </w:r>
      <w:proofErr w:type="spellStart"/>
      <w:r>
        <w:t>js</w:t>
      </w:r>
      <w:proofErr w:type="spellEnd"/>
    </w:p>
    <w:p w14:paraId="7F26B248" w14:textId="0A926CA5" w:rsidR="000821C3" w:rsidRDefault="000821C3" w:rsidP="00791135">
      <w:pPr>
        <w:pStyle w:val="ListParagraph"/>
        <w:numPr>
          <w:ilvl w:val="0"/>
          <w:numId w:val="8"/>
        </w:numPr>
        <w:ind w:left="-270" w:right="-720" w:hanging="450"/>
      </w:pPr>
      <w:r>
        <w:t>runs in terminal</w:t>
      </w:r>
    </w:p>
    <w:p w14:paraId="50F01F4E" w14:textId="21A55ADC" w:rsidR="00C04BDB" w:rsidRDefault="00C04BDB" w:rsidP="00791135">
      <w:pPr>
        <w:ind w:left="-270" w:right="-720" w:hanging="450"/>
      </w:pPr>
      <w:r>
        <w:t>Variables</w:t>
      </w:r>
    </w:p>
    <w:p w14:paraId="57924672" w14:textId="52C13AB4" w:rsidR="00C04BDB" w:rsidRDefault="00C04BDB" w:rsidP="00791135">
      <w:pPr>
        <w:pStyle w:val="ListParagraph"/>
        <w:numPr>
          <w:ilvl w:val="0"/>
          <w:numId w:val="9"/>
        </w:numPr>
        <w:ind w:left="-270" w:right="-720" w:hanging="450"/>
      </w:pPr>
      <w:r>
        <w:t xml:space="preserve">added only to modules/function/service </w:t>
      </w:r>
      <w:proofErr w:type="spellStart"/>
      <w:r>
        <w:t>etc</w:t>
      </w:r>
      <w:proofErr w:type="spellEnd"/>
      <w:r>
        <w:t>, but not globally</w:t>
      </w:r>
    </w:p>
    <w:p w14:paraId="7377B755" w14:textId="66DD6644" w:rsidR="00C04BDB" w:rsidRDefault="00C04BDB" w:rsidP="00791135">
      <w:pPr>
        <w:pStyle w:val="ListParagraph"/>
        <w:numPr>
          <w:ilvl w:val="1"/>
          <w:numId w:val="9"/>
        </w:numPr>
        <w:ind w:left="-270" w:right="-720" w:hanging="450"/>
      </w:pPr>
      <w:r>
        <w:t xml:space="preserve">this is unlike browser, where </w:t>
      </w:r>
      <w:proofErr w:type="spellStart"/>
      <w:r>
        <w:t>var</w:t>
      </w:r>
      <w:proofErr w:type="spellEnd"/>
      <w:r>
        <w:t xml:space="preserve"> is global</w:t>
      </w:r>
    </w:p>
    <w:p w14:paraId="6E0E8F68" w14:textId="215E3F95" w:rsidR="001C6967" w:rsidRDefault="001C6967" w:rsidP="00791135">
      <w:pPr>
        <w:pStyle w:val="ListParagraph"/>
        <w:numPr>
          <w:ilvl w:val="1"/>
          <w:numId w:val="9"/>
        </w:numPr>
        <w:ind w:left="-270" w:right="-720" w:hanging="450"/>
      </w:pPr>
      <w:r>
        <w:t xml:space="preserve">similar use of $ to call within modules, like jQuery in </w:t>
      </w:r>
      <w:proofErr w:type="spellStart"/>
      <w:r>
        <w:t>js</w:t>
      </w:r>
      <w:proofErr w:type="spellEnd"/>
    </w:p>
    <w:p w14:paraId="056C58FE" w14:textId="0DBF3729" w:rsidR="00CD6F60" w:rsidRDefault="00CD6F60" w:rsidP="00791135">
      <w:pPr>
        <w:ind w:left="-270" w:right="-720" w:hanging="450"/>
      </w:pPr>
      <w:r>
        <w:t>Favorite perks</w:t>
      </w:r>
    </w:p>
    <w:p w14:paraId="5AC9E0BA" w14:textId="0412D878" w:rsidR="00CD6F60" w:rsidRDefault="005369EF" w:rsidP="00791135">
      <w:pPr>
        <w:pStyle w:val="ListParagraph"/>
        <w:numPr>
          <w:ilvl w:val="0"/>
          <w:numId w:val="9"/>
        </w:numPr>
        <w:ind w:left="-270" w:right="-720" w:hanging="450"/>
      </w:pPr>
      <w:r>
        <w:t>starting an array in CLI using node (name).</w:t>
      </w:r>
      <w:proofErr w:type="spellStart"/>
      <w:r>
        <w:t>js</w:t>
      </w:r>
      <w:proofErr w:type="spellEnd"/>
      <w:r>
        <w:t xml:space="preserve"> –user Zach –greeting “Good day” </w:t>
      </w:r>
      <w:proofErr w:type="spellStart"/>
      <w:r>
        <w:t>etc</w:t>
      </w:r>
      <w:proofErr w:type="spellEnd"/>
      <w:r>
        <w:t xml:space="preserve">, </w:t>
      </w:r>
    </w:p>
    <w:p w14:paraId="3C3C5EB5" w14:textId="72B086CA" w:rsidR="005369EF" w:rsidRDefault="005369EF" w:rsidP="00791135">
      <w:pPr>
        <w:pStyle w:val="ListParagraph"/>
        <w:numPr>
          <w:ilvl w:val="1"/>
          <w:numId w:val="9"/>
        </w:numPr>
        <w:ind w:left="-270" w:right="-720" w:hanging="450"/>
      </w:pPr>
      <w:r>
        <w:lastRenderedPageBreak/>
        <w:t>puts out:</w:t>
      </w:r>
      <w:r w:rsidRPr="005369EF">
        <w:t xml:space="preserve"> </w:t>
      </w:r>
      <w:r>
        <w:t>app.js',</w:t>
      </w:r>
    </w:p>
    <w:p w14:paraId="730A1985" w14:textId="77777777" w:rsidR="005369EF" w:rsidRDefault="005369EF" w:rsidP="00791135">
      <w:pPr>
        <w:pStyle w:val="ListParagraph"/>
        <w:numPr>
          <w:ilvl w:val="1"/>
          <w:numId w:val="9"/>
        </w:numPr>
        <w:ind w:left="-270" w:right="-720" w:hanging="450"/>
      </w:pPr>
      <w:r>
        <w:t xml:space="preserve">  '--user',</w:t>
      </w:r>
    </w:p>
    <w:p w14:paraId="6582065D" w14:textId="4083A919" w:rsidR="005369EF" w:rsidRDefault="005369EF" w:rsidP="00791135">
      <w:pPr>
        <w:pStyle w:val="ListParagraph"/>
        <w:numPr>
          <w:ilvl w:val="1"/>
          <w:numId w:val="9"/>
        </w:numPr>
        <w:ind w:left="-270" w:right="-720" w:hanging="450"/>
      </w:pPr>
      <w:r>
        <w:t xml:space="preserve">  'Zach</w:t>
      </w:r>
      <w:r>
        <w:t>',</w:t>
      </w:r>
    </w:p>
    <w:p w14:paraId="483B1226" w14:textId="77777777" w:rsidR="005369EF" w:rsidRDefault="005369EF" w:rsidP="00791135">
      <w:pPr>
        <w:pStyle w:val="ListParagraph"/>
        <w:numPr>
          <w:ilvl w:val="1"/>
          <w:numId w:val="9"/>
        </w:numPr>
        <w:ind w:left="-270" w:right="-720" w:hanging="450"/>
      </w:pPr>
      <w:r>
        <w:t xml:space="preserve">  '--greeting',</w:t>
      </w:r>
    </w:p>
    <w:p w14:paraId="3CB4EDC8" w14:textId="5828A133" w:rsidR="005369EF" w:rsidRDefault="005369EF" w:rsidP="00791135">
      <w:pPr>
        <w:pStyle w:val="ListParagraph"/>
        <w:numPr>
          <w:ilvl w:val="1"/>
          <w:numId w:val="9"/>
        </w:numPr>
        <w:ind w:left="-270" w:right="-720" w:hanging="450"/>
      </w:pPr>
      <w:r>
        <w:t xml:space="preserve">  'Good day </w:t>
      </w:r>
      <w:proofErr w:type="gramStart"/>
      <w:r>
        <w:t>' ]</w:t>
      </w:r>
      <w:proofErr w:type="gramEnd"/>
    </w:p>
    <w:p w14:paraId="15B7D30E" w14:textId="423E8BC6" w:rsidR="00947CD8" w:rsidRDefault="00947CD8" w:rsidP="00791135">
      <w:pPr>
        <w:pStyle w:val="ListParagraph"/>
        <w:numPr>
          <w:ilvl w:val="0"/>
          <w:numId w:val="9"/>
        </w:numPr>
        <w:ind w:left="-270" w:right="-720" w:hanging="450"/>
      </w:pPr>
      <w:r>
        <w:t xml:space="preserve">using </w:t>
      </w:r>
      <w:proofErr w:type="spellStart"/>
      <w:r>
        <w:t>var</w:t>
      </w:r>
      <w:proofErr w:type="spellEnd"/>
      <w:r>
        <w:t xml:space="preserve"> (name) = grab(‘--user’) and so forth to grab information out of this </w:t>
      </w:r>
      <w:proofErr w:type="spellStart"/>
      <w:r>
        <w:t>js</w:t>
      </w:r>
      <w:proofErr w:type="spellEnd"/>
      <w:r>
        <w:t xml:space="preserve"> file!</w:t>
      </w:r>
    </w:p>
    <w:p w14:paraId="5E148B52" w14:textId="704F1D15" w:rsidR="00D47E02" w:rsidRDefault="00D47E02" w:rsidP="00791135">
      <w:pPr>
        <w:pStyle w:val="ListParagraph"/>
        <w:numPr>
          <w:ilvl w:val="0"/>
          <w:numId w:val="9"/>
        </w:numPr>
        <w:ind w:left="-270" w:right="-720" w:hanging="450"/>
      </w:pPr>
      <w:proofErr w:type="spellStart"/>
      <w:proofErr w:type="gramStart"/>
      <w:r>
        <w:t>process.stdout</w:t>
      </w:r>
      <w:proofErr w:type="gramEnd"/>
      <w:r>
        <w:t>.write</w:t>
      </w:r>
      <w:proofErr w:type="spellEnd"/>
      <w:r>
        <w:t>(x)</w:t>
      </w:r>
    </w:p>
    <w:p w14:paraId="792ED5E2" w14:textId="2394AB97" w:rsidR="00741F9D" w:rsidRPr="009C0A1D" w:rsidRDefault="005459D2" w:rsidP="00791135">
      <w:pPr>
        <w:pStyle w:val="ListParagraph"/>
        <w:numPr>
          <w:ilvl w:val="0"/>
          <w:numId w:val="9"/>
        </w:numPr>
        <w:ind w:left="-270" w:right="-720" w:hanging="450"/>
      </w:pPr>
      <w:r>
        <w:t xml:space="preserve">during </w:t>
      </w:r>
      <w:proofErr w:type="gramStart"/>
      <w:r>
        <w:t>process</w:t>
      </w:r>
      <w:proofErr w:type="gramEnd"/>
      <w:r>
        <w:t xml:space="preserve"> standard input, the process </w:t>
      </w:r>
      <w:proofErr w:type="spellStart"/>
      <w:r>
        <w:t>wont</w:t>
      </w:r>
      <w:proofErr w:type="spellEnd"/>
      <w:r>
        <w:t xml:space="preserve"> stop, because it is waiting for input!</w:t>
      </w:r>
    </w:p>
    <w:sectPr w:rsidR="00741F9D" w:rsidRPr="009C0A1D" w:rsidSect="00791135">
      <w:footerReference w:type="default" r:id="rId7"/>
      <w:pgSz w:w="12240" w:h="15840"/>
      <w:pgMar w:top="720" w:right="1440" w:bottom="64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0C2BE" w14:textId="77777777" w:rsidR="00817088" w:rsidRDefault="00817088">
      <w:r>
        <w:separator/>
      </w:r>
    </w:p>
    <w:p w14:paraId="4C6BC90A" w14:textId="77777777" w:rsidR="00817088" w:rsidRDefault="00817088"/>
  </w:endnote>
  <w:endnote w:type="continuationSeparator" w:id="0">
    <w:p w14:paraId="1E9376F9" w14:textId="77777777" w:rsidR="00817088" w:rsidRDefault="00817088">
      <w:r>
        <w:continuationSeparator/>
      </w:r>
    </w:p>
    <w:p w14:paraId="1A47E994" w14:textId="77777777" w:rsidR="00817088" w:rsidRDefault="008170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6448C0" w14:textId="77777777" w:rsidR="00EA0239" w:rsidRDefault="008170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11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4FA63" w14:textId="77777777" w:rsidR="00817088" w:rsidRDefault="00817088">
      <w:r>
        <w:separator/>
      </w:r>
    </w:p>
    <w:p w14:paraId="73C693C9" w14:textId="77777777" w:rsidR="00817088" w:rsidRDefault="00817088"/>
  </w:footnote>
  <w:footnote w:type="continuationSeparator" w:id="0">
    <w:p w14:paraId="0B3AD387" w14:textId="77777777" w:rsidR="00817088" w:rsidRDefault="00817088">
      <w:r>
        <w:continuationSeparator/>
      </w:r>
    </w:p>
    <w:p w14:paraId="6AD1A507" w14:textId="77777777" w:rsidR="00817088" w:rsidRDefault="0081708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3543ED"/>
    <w:multiLevelType w:val="hybridMultilevel"/>
    <w:tmpl w:val="4360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25C82"/>
    <w:multiLevelType w:val="hybridMultilevel"/>
    <w:tmpl w:val="7DC8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F6351"/>
    <w:multiLevelType w:val="hybridMultilevel"/>
    <w:tmpl w:val="CF24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95545"/>
    <w:multiLevelType w:val="hybridMultilevel"/>
    <w:tmpl w:val="14626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6634"/>
    <w:multiLevelType w:val="hybridMultilevel"/>
    <w:tmpl w:val="CF2A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DC"/>
    <w:rsid w:val="000821C3"/>
    <w:rsid w:val="0009607D"/>
    <w:rsid w:val="001C6967"/>
    <w:rsid w:val="003E50A0"/>
    <w:rsid w:val="005369EF"/>
    <w:rsid w:val="005459D2"/>
    <w:rsid w:val="00741F9D"/>
    <w:rsid w:val="00791135"/>
    <w:rsid w:val="00817088"/>
    <w:rsid w:val="00947CD8"/>
    <w:rsid w:val="009C0A1D"/>
    <w:rsid w:val="00C04BDB"/>
    <w:rsid w:val="00CD6F60"/>
    <w:rsid w:val="00CE6C4B"/>
    <w:rsid w:val="00D47E02"/>
    <w:rsid w:val="00E869DC"/>
    <w:rsid w:val="00EA0239"/>
    <w:rsid w:val="00EB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FFA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86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loweski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71"/>
    <w:rsid w:val="00D7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D29E48ED29FA4DB4742D48056603AB">
    <w:name w:val="74D29E48ED29FA4DB4742D48056603AB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5CEBF80E8E4BDC46A616327C329FA8E8">
    <w:name w:val="5CEBF80E8E4BDC46A616327C329FA8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</TotalTime>
  <Pages>2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Lowe, Zachariah</dc:creator>
  <cp:keywords/>
  <dc:description/>
  <cp:lastModifiedBy>Lowe, Zachariah</cp:lastModifiedBy>
  <cp:revision>8</cp:revision>
  <dcterms:created xsi:type="dcterms:W3CDTF">2017-08-25T02:52:00Z</dcterms:created>
  <dcterms:modified xsi:type="dcterms:W3CDTF">2017-08-25T04:00:00Z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